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</w:p>
    <w:p w:rsidR="00802029" w:rsidRPr="00802029" w:rsidRDefault="00802029" w:rsidP="00802029">
      <w:pPr>
        <w:jc w:val="center"/>
        <w:rPr>
          <w:sz w:val="72"/>
          <w:szCs w:val="72"/>
        </w:rPr>
      </w:pPr>
      <w:proofErr w:type="spellStart"/>
      <w:r w:rsidRPr="00802029">
        <w:rPr>
          <w:sz w:val="72"/>
          <w:szCs w:val="72"/>
        </w:rPr>
        <w:t>Afterburned</w:t>
      </w:r>
      <w:proofErr w:type="spellEnd"/>
    </w:p>
    <w:p w:rsidR="00802029" w:rsidRPr="00802029" w:rsidRDefault="00802029" w:rsidP="00802029">
      <w:pPr>
        <w:jc w:val="center"/>
        <w:rPr>
          <w:sz w:val="72"/>
          <w:szCs w:val="72"/>
        </w:rPr>
      </w:pPr>
    </w:p>
    <w:p w:rsidR="00802029" w:rsidRDefault="00802029" w:rsidP="00802029">
      <w:pPr>
        <w:jc w:val="center"/>
        <w:rPr>
          <w:sz w:val="72"/>
          <w:szCs w:val="72"/>
        </w:rPr>
      </w:pPr>
      <w:r w:rsidRPr="00802029">
        <w:rPr>
          <w:sz w:val="72"/>
          <w:szCs w:val="72"/>
        </w:rPr>
        <w:t>Etat d’avancement</w:t>
      </w:r>
      <w:r>
        <w:rPr>
          <w:sz w:val="72"/>
          <w:szCs w:val="72"/>
        </w:rPr>
        <w:br w:type="page"/>
      </w:r>
    </w:p>
    <w:p w:rsidR="00207D98" w:rsidRDefault="00802029" w:rsidP="008020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Remarque :</w:t>
      </w:r>
    </w:p>
    <w:p w:rsidR="00802029" w:rsidRDefault="00802029" w:rsidP="00802029">
      <w:pPr>
        <w:rPr>
          <w:sz w:val="28"/>
          <w:szCs w:val="28"/>
        </w:rPr>
      </w:pPr>
      <w:r>
        <w:rPr>
          <w:sz w:val="28"/>
          <w:szCs w:val="28"/>
        </w:rPr>
        <w:t>Une modification dans le Gantt a été faite, car le temps de phase de développement initialement trop faible (2 semaines) a été déjà dépassé alors que le programme n’est implémenté qu’à 10%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Avancement/Besoins :</w:t>
      </w:r>
    </w:p>
    <w:p w:rsidR="00802029" w:rsidRDefault="00802029" w:rsidP="00802029">
      <w:pPr>
        <w:rPr>
          <w:sz w:val="28"/>
          <w:szCs w:val="28"/>
        </w:rPr>
      </w:pPr>
      <w:r>
        <w:rPr>
          <w:sz w:val="28"/>
          <w:szCs w:val="28"/>
        </w:rPr>
        <w:t>Nous n’avons pas rencontré de</w:t>
      </w:r>
      <w:r w:rsidR="000E2518">
        <w:rPr>
          <w:sz w:val="28"/>
          <w:szCs w:val="28"/>
        </w:rPr>
        <w:t xml:space="preserve"> problèmes bloquants, et aucun retard majeur n’est visible.</w:t>
      </w:r>
    </w:p>
    <w:p w:rsidR="000E2518" w:rsidRDefault="000E2518" w:rsidP="00802029">
      <w:pPr>
        <w:rPr>
          <w:sz w:val="28"/>
          <w:szCs w:val="28"/>
        </w:rPr>
      </w:pPr>
    </w:p>
    <w:p w:rsidR="000E2518" w:rsidRPr="00802029" w:rsidRDefault="000E2518" w:rsidP="00802029">
      <w:pPr>
        <w:rPr>
          <w:sz w:val="28"/>
          <w:szCs w:val="28"/>
        </w:rPr>
      </w:pPr>
      <w:r>
        <w:rPr>
          <w:sz w:val="28"/>
          <w:szCs w:val="28"/>
        </w:rPr>
        <w:t>Dépenses : Elles se rapprochent du cout initial et devraient l’égaler au 16 juin qui est la date de fin du projet</w:t>
      </w:r>
    </w:p>
    <w:sectPr w:rsidR="000E2518" w:rsidRPr="008020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518" w:rsidRDefault="000E2518" w:rsidP="000E2518">
      <w:pPr>
        <w:spacing w:after="0" w:line="240" w:lineRule="auto"/>
      </w:pPr>
      <w:r>
        <w:separator/>
      </w:r>
    </w:p>
  </w:endnote>
  <w:endnote w:type="continuationSeparator" w:id="0">
    <w:p w:rsidR="000E2518" w:rsidRDefault="000E2518" w:rsidP="000E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18" w:rsidRDefault="000E251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18" w:rsidRDefault="000E2518">
    <w:pPr>
      <w:pStyle w:val="Pieddepage"/>
    </w:pPr>
    <w:r>
      <w:t>Simon FOEX</w:t>
    </w:r>
    <w:r>
      <w:tab/>
      <w:t xml:space="preserve">Etat d’avancement </w:t>
    </w:r>
    <w:r>
      <w:tab/>
    </w:r>
    <w:bookmarkStart w:id="0" w:name="_GoBack"/>
    <w:bookmarkEnd w:id="0"/>
    <w:r>
      <w:t>11/05/2016</w:t>
    </w:r>
    <w:r>
      <w:tab/>
      <w:t>v1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18" w:rsidRDefault="000E25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518" w:rsidRDefault="000E2518" w:rsidP="000E2518">
      <w:pPr>
        <w:spacing w:after="0" w:line="240" w:lineRule="auto"/>
      </w:pPr>
      <w:r>
        <w:separator/>
      </w:r>
    </w:p>
  </w:footnote>
  <w:footnote w:type="continuationSeparator" w:id="0">
    <w:p w:rsidR="000E2518" w:rsidRDefault="000E2518" w:rsidP="000E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18" w:rsidRDefault="000E251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18" w:rsidRDefault="000E2518">
    <w:pPr>
      <w:pStyle w:val="En-tte"/>
    </w:pPr>
    <w:proofErr w:type="spellStart"/>
    <w:r>
      <w:t>Foex</w:t>
    </w:r>
    <w:proofErr w:type="spellEnd"/>
    <w:r>
      <w:t xml:space="preserve"> Simon</w:t>
    </w:r>
    <w:r>
      <w:tab/>
    </w:r>
    <w:proofErr w:type="spellStart"/>
    <w:r>
      <w:t>Popek</w:t>
    </w:r>
    <w:proofErr w:type="spellEnd"/>
    <w:r>
      <w:t xml:space="preserve"> Nicolas</w:t>
    </w:r>
    <w:r>
      <w:tab/>
      <w:t>Reynaud Louis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18" w:rsidRDefault="000E251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29"/>
    <w:rsid w:val="000E2518"/>
    <w:rsid w:val="00400922"/>
    <w:rsid w:val="004B13CE"/>
    <w:rsid w:val="0080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518"/>
  </w:style>
  <w:style w:type="paragraph" w:styleId="Pieddepage">
    <w:name w:val="footer"/>
    <w:basedOn w:val="Normal"/>
    <w:link w:val="Pieddepag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518"/>
  </w:style>
  <w:style w:type="paragraph" w:styleId="Pieddepage">
    <w:name w:val="footer"/>
    <w:basedOn w:val="Normal"/>
    <w:link w:val="PieddepageCar"/>
    <w:uiPriority w:val="99"/>
    <w:unhideWhenUsed/>
    <w:rsid w:val="000E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B23A61C1.dotm</Template>
  <TotalTime>9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Popek</dc:creator>
  <cp:lastModifiedBy>Nicolas Popek</cp:lastModifiedBy>
  <cp:revision>1</cp:revision>
  <dcterms:created xsi:type="dcterms:W3CDTF">2016-05-11T12:54:00Z</dcterms:created>
  <dcterms:modified xsi:type="dcterms:W3CDTF">2016-05-11T13:03:00Z</dcterms:modified>
</cp:coreProperties>
</file>